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D31" w:rsidRPr="00BC7D31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3.75pt;margin-top:-40.5pt;width:332pt;height:294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<v:textbox>
              <w:txbxContent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</w:t>
                  </w:r>
                </w:p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</w:p>
                <w:p w:rsidR="006F3721" w:rsidRPr="00CC5991" w:rsidRDefault="00CC5991" w:rsidP="00CC599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CC5991">
                    <w:rPr>
                      <w:rFonts w:ascii="Arial" w:hAnsi="Arial" w:cs="Arial"/>
                      <w:sz w:val="40"/>
                      <w:szCs w:val="40"/>
                    </w:rPr>
                    <w:t>HOTEL MANAGEMENT   SYSTEM</w:t>
                  </w: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C7D31">
        <w:rPr>
          <w:rFonts w:ascii="Arial" w:hAnsi="Arial" w:cs="Arial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60288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BC7D31" w:rsidRPr="00BC7D31">
        <w:rPr>
          <w:rFonts w:ascii="Arial" w:hAnsi="Arial" w:cs="Arial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61312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7D31" w:rsidRPr="00BC7D31">
        <w:rPr>
          <w:noProof/>
          <w:lang w:bidi="ar-SA"/>
        </w:rPr>
        <w:pict>
          <v:shape id="Text Box 107" o:spid="_x0000_s1030" style="position:absolute;margin-left:-44.25pt;margin-top:537.15pt;width:384.75pt;height:67pt;z-index:251659264;visibility:visible;mso-position-horizontal-relative:text;mso-position-vertical-relative:text;mso-width-relative:margin;mso-height-relative:margin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 xml:space="preserve"> 01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r w:rsidR="00C52B6C">
                    <w:rPr>
                      <w:rFonts w:ascii="Arial" w:hAnsi="Arial" w:cs="Arial"/>
                      <w:bCs/>
                      <w:sz w:val="24"/>
                    </w:rPr>
                    <w:t xml:space="preserve">Member: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Gannavarapu Lalitha Sravani</w:t>
                  </w:r>
                </w:p>
                <w:p w:rsidR="006F3721" w:rsidRDefault="00C52B6C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SFID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 No: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311072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</w:t>
                  </w:r>
                  <w:r w:rsidR="00AC7B3C">
                    <w:rPr>
                      <w:rFonts w:ascii="Arial" w:hAnsi="Arial" w:cs="Arial"/>
                      <w:bCs/>
                      <w:sz w:val="24"/>
                    </w:rPr>
                    <w:t>Application/Utility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00"/>
        <w:gridCol w:w="1360"/>
        <w:gridCol w:w="1519"/>
        <w:gridCol w:w="1934"/>
        <w:gridCol w:w="1934"/>
        <w:gridCol w:w="2728"/>
      </w:tblGrid>
      <w:tr w:rsidR="00503D7B" w:rsidRPr="00553962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956AD">
              <w:rPr>
                <w:rFonts w:cs="Arial"/>
              </w:rPr>
              <w:t>0</w:t>
            </w:r>
            <w:r w:rsidR="008B5557">
              <w:rPr>
                <w:rFonts w:cs="Arial"/>
              </w:rPr>
              <w:t>-</w:t>
            </w:r>
            <w:r w:rsidR="00932147">
              <w:rPr>
                <w:rFonts w:cs="Arial"/>
              </w:rPr>
              <w:t>0</w:t>
            </w:r>
            <w:r w:rsidR="001C1F97">
              <w:rPr>
                <w:rFonts w:cs="Arial"/>
              </w:rPr>
              <w:t>6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:rsidR="001B4CE7" w:rsidRPr="007B3ACD" w:rsidRDefault="001C1F97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Gannavarapu Lalitha Sravani</w:t>
            </w:r>
          </w:p>
        </w:tc>
        <w:tc>
          <w:tcPr>
            <w:tcW w:w="92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BC7D31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591" w:rsidRDefault="00B01591" w:rsidP="006A582B">
      <w:r>
        <w:separator/>
      </w:r>
    </w:p>
  </w:endnote>
  <w:endnote w:type="continuationSeparator" w:id="1">
    <w:p w:rsidR="00B01591" w:rsidRDefault="00B01591" w:rsidP="006A582B">
      <w:r>
        <w:continuationSeparator/>
      </w:r>
    </w:p>
  </w:endnote>
  <w:endnote w:type="continuationNotice" w:id="2">
    <w:p w:rsidR="00B01591" w:rsidRDefault="00B0159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956A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956A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C7D31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591" w:rsidRDefault="00B01591" w:rsidP="006A582B">
      <w:r>
        <w:separator/>
      </w:r>
    </w:p>
  </w:footnote>
  <w:footnote w:type="continuationSeparator" w:id="1">
    <w:p w:rsidR="00B01591" w:rsidRDefault="00B01591" w:rsidP="006A582B">
      <w:r>
        <w:continuationSeparator/>
      </w:r>
    </w:p>
  </w:footnote>
  <w:footnote w:type="continuationNotice" w:id="2">
    <w:p w:rsidR="00B01591" w:rsidRDefault="00B0159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1F97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679F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5CB4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6AD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159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C7D31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Lalitha</cp:lastModifiedBy>
  <cp:revision>9</cp:revision>
  <cp:lastPrinted>2014-03-29T07:34:00Z</cp:lastPrinted>
  <dcterms:created xsi:type="dcterms:W3CDTF">2021-04-13T06:37:00Z</dcterms:created>
  <dcterms:modified xsi:type="dcterms:W3CDTF">2021-07-13T14:54:00Z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